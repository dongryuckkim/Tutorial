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8F" w:rsidRPr="0073065C" w:rsidRDefault="00764D8F">
      <w:pPr>
        <w:jc w:val="right"/>
        <w:rPr>
          <w:rFonts w:ascii="돋움체" w:eastAsia="돋움체" w:hAnsi="돋움체"/>
          <w:sz w:val="72"/>
          <w:lang w:eastAsia="ko-KR"/>
        </w:rPr>
      </w:pPr>
    </w:p>
    <w:p w:rsidR="00764D8F" w:rsidRPr="009E0542" w:rsidRDefault="00E70E72" w:rsidP="008810F4">
      <w:pPr>
        <w:spacing w:before="240" w:after="240" w:line="240" w:lineRule="auto"/>
        <w:jc w:val="right"/>
        <w:rPr>
          <w:rFonts w:ascii="HY헤드라인M" w:eastAsia="HY헤드라인M" w:hAnsi="돋움체"/>
          <w:sz w:val="72"/>
          <w:lang w:eastAsia="ko-KR"/>
        </w:rPr>
      </w:pPr>
      <w:r w:rsidRPr="009E0542">
        <w:rPr>
          <w:rFonts w:ascii="HY헤드라인M" w:eastAsia="HY헤드라인M" w:hAnsi="돋움체" w:hint="eastAsia"/>
          <w:sz w:val="72"/>
          <w:lang w:eastAsia="ko-KR"/>
        </w:rPr>
        <w:t>프</w:t>
      </w:r>
      <w:r w:rsidRPr="009E0542">
        <w:rPr>
          <w:rFonts w:ascii="HY헤드라인M" w:eastAsia="HY헤드라인M" w:hAnsi="돋움체" w:cs="바탕" w:hint="eastAsia"/>
          <w:sz w:val="72"/>
          <w:lang w:eastAsia="ko-KR"/>
        </w:rPr>
        <w:t>로젝트 정의서</w:t>
      </w:r>
    </w:p>
    <w:p w:rsidR="00764D8F" w:rsidRPr="009E0542" w:rsidRDefault="00764D8F" w:rsidP="008810F4">
      <w:pPr>
        <w:spacing w:before="240" w:after="240" w:line="240" w:lineRule="auto"/>
        <w:jc w:val="right"/>
        <w:rPr>
          <w:rFonts w:ascii="HY헤드라인M" w:eastAsia="HY헤드라인M" w:hAnsi="돋움체" w:cs="한컴돋움"/>
          <w:iCs/>
          <w:sz w:val="40"/>
          <w:lang w:eastAsia="ko-KR"/>
        </w:rPr>
      </w:pPr>
      <w:r w:rsidRPr="009E0542">
        <w:rPr>
          <w:rFonts w:ascii="HY헤드라인M" w:eastAsia="HY헤드라인M" w:hAnsi="돋움체" w:cs="한컴돋움" w:hint="eastAsia"/>
          <w:iCs/>
          <w:sz w:val="40"/>
          <w:lang w:eastAsia="ko-KR"/>
        </w:rPr>
        <w:t>문서번호: D00</w:t>
      </w:r>
      <w:r w:rsidR="00E70E72" w:rsidRPr="009E0542">
        <w:rPr>
          <w:rFonts w:ascii="HY헤드라인M" w:eastAsia="HY헤드라인M" w:hAnsi="돋움체" w:cs="한컴돋움" w:hint="eastAsia"/>
          <w:iCs/>
          <w:sz w:val="40"/>
          <w:lang w:eastAsia="ko-KR"/>
        </w:rPr>
        <w:t>1</w:t>
      </w:r>
    </w:p>
    <w:p w:rsidR="00764D8F" w:rsidRPr="009E0542" w:rsidRDefault="00764D8F" w:rsidP="008810F4">
      <w:pPr>
        <w:pStyle w:val="a7"/>
        <w:spacing w:before="240" w:after="240" w:line="240" w:lineRule="auto"/>
        <w:jc w:val="right"/>
        <w:rPr>
          <w:rFonts w:ascii="HY헤드라인M" w:eastAsia="HY헤드라인M" w:hAnsi="돋움체" w:cs="한컴돋움"/>
          <w:sz w:val="40"/>
          <w:szCs w:val="40"/>
          <w:lang w:eastAsia="ko-KR"/>
        </w:rPr>
      </w:pPr>
      <w:r w:rsidRPr="009E0542">
        <w:rPr>
          <w:rFonts w:ascii="HY헤드라인M" w:eastAsia="HY헤드라인M" w:hAnsi="돋움체" w:cs="한컴돋움" w:hint="eastAsia"/>
          <w:sz w:val="40"/>
          <w:szCs w:val="40"/>
          <w:lang w:eastAsia="ko-KR"/>
        </w:rPr>
        <w:t xml:space="preserve">Version </w:t>
      </w:r>
      <w:r w:rsidR="000D390B" w:rsidRPr="009E0542">
        <w:rPr>
          <w:rFonts w:ascii="HY헤드라인M" w:eastAsia="HY헤드라인M" w:hAnsi="돋움체" w:cs="한컴돋움" w:hint="eastAsia"/>
          <w:sz w:val="40"/>
          <w:szCs w:val="40"/>
          <w:lang w:eastAsia="ko-KR"/>
        </w:rPr>
        <w:t>1.0</w:t>
      </w:r>
    </w:p>
    <w:p w:rsidR="00764D8F" w:rsidRPr="00F57133" w:rsidRDefault="00764D8F">
      <w:pPr>
        <w:pStyle w:val="a7"/>
        <w:spacing w:before="240"/>
        <w:jc w:val="right"/>
        <w:rPr>
          <w:rFonts w:ascii="HY견고딕" w:eastAsia="HY견고딕" w:hAnsi="돋움체"/>
          <w:b/>
          <w:sz w:val="48"/>
          <w:lang w:eastAsia="ko-KR"/>
        </w:rPr>
      </w:pPr>
    </w:p>
    <w:p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:rsidR="00764D8F" w:rsidRPr="00F57133" w:rsidRDefault="00764D8F">
      <w:pPr>
        <w:pStyle w:val="a8"/>
        <w:jc w:val="right"/>
        <w:rPr>
          <w:rFonts w:ascii="HY견고딕" w:eastAsia="HY견고딕" w:hAnsi="돋움체"/>
          <w:lang w:eastAsia="ko-KR"/>
        </w:rPr>
      </w:pPr>
    </w:p>
    <w:p w:rsidR="009E0542" w:rsidRPr="00ED5874" w:rsidRDefault="00825782" w:rsidP="009E0542">
      <w:pPr>
        <w:autoSpaceDE w:val="0"/>
        <w:autoSpaceDN w:val="0"/>
        <w:spacing w:before="120" w:after="120" w:line="240" w:lineRule="auto"/>
        <w:jc w:val="right"/>
        <w:rPr>
          <w:rFonts w:ascii="HY헤드라인M" w:eastAsia="HY헤드라인M" w:hAnsi="Lucida Sans Unicode"/>
          <w:kern w:val="2"/>
          <w:sz w:val="28"/>
          <w:szCs w:val="28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8"/>
          <w:szCs w:val="28"/>
          <w:lang w:eastAsia="ko-KR"/>
        </w:rPr>
        <w:t>동서대학교</w:t>
      </w:r>
    </w:p>
    <w:p w:rsidR="009E0542" w:rsidRPr="00ED5874" w:rsidRDefault="006D46F2" w:rsidP="009E0542">
      <w:pPr>
        <w:autoSpaceDE w:val="0"/>
        <w:autoSpaceDN w:val="0"/>
        <w:spacing w:before="120" w:after="120" w:line="240" w:lineRule="auto"/>
        <w:jc w:val="right"/>
        <w:rPr>
          <w:rFonts w:ascii="HY헤드라인M" w:eastAsia="HY헤드라인M" w:hAnsi="Lucida Sans Unicode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웹 프로그래밍 프로젝트 팀</w:t>
      </w:r>
    </w:p>
    <w:p w:rsidR="009E0542" w:rsidRDefault="006D46F2" w:rsidP="009E0542">
      <w:pPr>
        <w:spacing w:before="120" w:after="120"/>
        <w:jc w:val="right"/>
        <w:rPr>
          <w:rFonts w:ascii="HY헤드라인M" w:eastAsia="HY헤드라인M" w:hAnsi="Lucida Sans Unicode" w:cs="HY헤드라인M"/>
          <w:kern w:val="2"/>
          <w:sz w:val="24"/>
          <w:szCs w:val="24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20141715 박한빈</w:t>
      </w:r>
    </w:p>
    <w:p w:rsidR="006D46F2" w:rsidRDefault="006D46F2" w:rsidP="009E0542">
      <w:pPr>
        <w:spacing w:before="120" w:after="120"/>
        <w:jc w:val="right"/>
        <w:rPr>
          <w:rFonts w:ascii="돋움체" w:eastAsia="돋움체" w:hAnsi="돋움체"/>
          <w:sz w:val="32"/>
          <w:lang w:eastAsia="ko-KR"/>
        </w:rPr>
      </w:pPr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 xml:space="preserve">20141650 </w:t>
      </w:r>
      <w:proofErr w:type="spellStart"/>
      <w:r>
        <w:rPr>
          <w:rFonts w:ascii="HY헤드라인M" w:eastAsia="HY헤드라인M" w:hAnsi="Lucida Sans Unicode" w:cs="HY헤드라인M" w:hint="eastAsia"/>
          <w:kern w:val="2"/>
          <w:sz w:val="24"/>
          <w:szCs w:val="24"/>
          <w:lang w:eastAsia="ko-KR"/>
        </w:rPr>
        <w:t>김동력</w:t>
      </w:r>
      <w:proofErr w:type="spellEnd"/>
    </w:p>
    <w:p w:rsidR="009E0542" w:rsidRDefault="009E0542" w:rsidP="009E0542">
      <w:pPr>
        <w:jc w:val="center"/>
        <w:rPr>
          <w:rFonts w:ascii="돋움체" w:eastAsia="돋움체" w:hAnsi="돋움체"/>
          <w:sz w:val="32"/>
          <w:lang w:eastAsia="ko-KR"/>
        </w:rPr>
      </w:pPr>
    </w:p>
    <w:p w:rsidR="009E0542" w:rsidRDefault="009E0542" w:rsidP="009E0542">
      <w:pPr>
        <w:jc w:val="right"/>
        <w:rPr>
          <w:rFonts w:eastAsia="돋움"/>
          <w:lang w:eastAsia="ko-KR"/>
        </w:rPr>
      </w:pPr>
    </w:p>
    <w:p w:rsidR="00EC072F" w:rsidRDefault="00EC072F" w:rsidP="009E0542">
      <w:pPr>
        <w:jc w:val="right"/>
        <w:rPr>
          <w:rFonts w:eastAsia="돋움"/>
          <w:lang w:eastAsia="ko-KR"/>
        </w:rPr>
      </w:pPr>
    </w:p>
    <w:p w:rsidR="00EC072F" w:rsidRDefault="00EC072F" w:rsidP="009E0542">
      <w:pPr>
        <w:jc w:val="right"/>
        <w:rPr>
          <w:rFonts w:eastAsia="돋움"/>
          <w:lang w:eastAsia="ko-KR"/>
        </w:rPr>
      </w:pPr>
    </w:p>
    <w:p w:rsidR="00EC072F" w:rsidRDefault="00EC072F" w:rsidP="009E0542">
      <w:pPr>
        <w:jc w:val="right"/>
        <w:rPr>
          <w:rFonts w:eastAsia="돋움"/>
          <w:lang w:eastAsia="ko-KR"/>
        </w:rPr>
      </w:pPr>
    </w:p>
    <w:p w:rsidR="00D50BBF" w:rsidRDefault="00D50BBF" w:rsidP="009E0542">
      <w:pPr>
        <w:jc w:val="right"/>
        <w:rPr>
          <w:rFonts w:eastAsia="돋움"/>
          <w:lang w:eastAsia="ko-KR"/>
        </w:rPr>
      </w:pPr>
    </w:p>
    <w:p w:rsidR="009E0542" w:rsidRPr="0073065C" w:rsidRDefault="00F329E1" w:rsidP="00D50BBF">
      <w:pPr>
        <w:jc w:val="center"/>
        <w:rPr>
          <w:rFonts w:ascii="돋움체" w:eastAsia="돋움체" w:hAnsi="돋움체"/>
          <w:sz w:val="32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090295" cy="63309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DB" w:rsidRDefault="003217DB">
      <w:pPr>
        <w:widowControl/>
        <w:spacing w:line="240" w:lineRule="auto"/>
        <w:rPr>
          <w:rFonts w:ascii="Arial" w:hAnsi="Arial"/>
          <w:b/>
          <w:sz w:val="36"/>
          <w:lang w:eastAsia="ko-KR"/>
        </w:rPr>
      </w:pPr>
      <w:r>
        <w:rPr>
          <w:lang w:eastAsia="ko-KR"/>
        </w:rPr>
        <w:br w:type="page"/>
      </w:r>
    </w:p>
    <w:p w:rsidR="009E0542" w:rsidRDefault="009E0542" w:rsidP="009E0542">
      <w:pPr>
        <w:pStyle w:val="a4"/>
        <w:spacing w:after="288"/>
        <w:rPr>
          <w:lang w:eastAsia="ko-KR"/>
        </w:rPr>
      </w:pPr>
      <w:r>
        <w:rPr>
          <w:lang w:eastAsia="ko-KR"/>
        </w:rPr>
        <w:lastRenderedPageBreak/>
        <w:t>Document Information</w:t>
      </w:r>
    </w:p>
    <w:tbl>
      <w:tblPr>
        <w:tblW w:w="9504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3F0C4"/>
          <w:insideV w:val="single" w:sz="4" w:space="0" w:color="E3F0C4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76"/>
      </w:tblGrid>
      <w:tr w:rsidR="009E0542">
        <w:trPr>
          <w:cantSplit/>
          <w:trHeight w:val="328"/>
        </w:trPr>
        <w:tc>
          <w:tcPr>
            <w:tcW w:w="1728" w:type="dxa"/>
            <w:tcBorders>
              <w:top w:val="single" w:sz="12" w:space="0" w:color="99CC00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</w:p>
        </w:tc>
        <w:tc>
          <w:tcPr>
            <w:tcW w:w="7776" w:type="dxa"/>
            <w:tcBorders>
              <w:top w:val="single" w:sz="12" w:space="0" w:color="99CC00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6D46F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익명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>SNS</w:t>
            </w:r>
            <w:r w:rsidR="00E1701A">
              <w:rPr>
                <w:rFonts w:ascii="Lucida Sans Unicode" w:eastAsia="굴림" w:hAnsi="Lucida Sans Unicode" w:hint="eastAsia"/>
                <w:kern w:val="2"/>
                <w:lang w:eastAsia="ko-KR"/>
              </w:rPr>
              <w:t>의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웹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프로그램</w:t>
            </w:r>
          </w:p>
        </w:tc>
      </w:tr>
      <w:tr w:rsidR="009E0542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정의</w:t>
            </w:r>
          </w:p>
        </w:tc>
      </w:tr>
      <w:tr w:rsidR="009E0542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산출물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프로젝트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정의서</w:t>
            </w:r>
          </w:p>
        </w:tc>
      </w:tr>
      <w:tr w:rsidR="009E0542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Version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1.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0</w:t>
            </w:r>
          </w:p>
        </w:tc>
      </w:tr>
      <w:tr w:rsidR="009E0542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작성자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6D46F2" w:rsidP="00E1701A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박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한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 xml:space="preserve"> 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빈</w:t>
            </w:r>
          </w:p>
        </w:tc>
      </w:tr>
      <w:tr w:rsidR="009E0542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파일명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begin"/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instrText xml:space="preserve"> FILENAME </w:instrTex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separate"/>
            </w:r>
            <w:r w:rsidR="002E4BFE">
              <w:rPr>
                <w:rFonts w:ascii="Lucida Sans Unicode" w:eastAsia="굴림" w:hAnsi="Lucida Sans Unicode" w:hint="eastAsia"/>
                <w:noProof/>
                <w:kern w:val="2"/>
                <w:lang w:eastAsia="ko-KR"/>
              </w:rPr>
              <w:t>D001.</w:t>
            </w:r>
            <w:r w:rsidR="002E4BFE">
              <w:rPr>
                <w:rFonts w:ascii="Lucida Sans Unicode" w:eastAsia="굴림" w:hAnsi="Lucida Sans Unicode" w:hint="eastAsia"/>
                <w:noProof/>
                <w:kern w:val="2"/>
                <w:lang w:eastAsia="ko-KR"/>
              </w:rPr>
              <w:t>프로젝트정의서</w:t>
            </w:r>
            <w:r w:rsidR="002E4BFE">
              <w:rPr>
                <w:rFonts w:ascii="Lucida Sans Unicode" w:eastAsia="굴림" w:hAnsi="Lucida Sans Unicode" w:hint="eastAsia"/>
                <w:noProof/>
                <w:kern w:val="2"/>
                <w:lang w:eastAsia="ko-KR"/>
              </w:rPr>
              <w:t>(</w:t>
            </w:r>
            <w:r w:rsidR="002E4BFE">
              <w:rPr>
                <w:rFonts w:ascii="Lucida Sans Unicode" w:eastAsia="굴림" w:hAnsi="Lucida Sans Unicode" w:hint="eastAsia"/>
                <w:noProof/>
                <w:kern w:val="2"/>
                <w:lang w:eastAsia="ko-KR"/>
              </w:rPr>
              <w:t>초안</w:t>
            </w:r>
            <w:r w:rsidR="002E4BFE">
              <w:rPr>
                <w:rFonts w:ascii="Lucida Sans Unicode" w:eastAsia="굴림" w:hAnsi="Lucida Sans Unicode" w:hint="eastAsia"/>
                <w:noProof/>
                <w:kern w:val="2"/>
                <w:lang w:eastAsia="ko-KR"/>
              </w:rPr>
              <w:t>)</w:t>
            </w: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fldChar w:fldCharType="end"/>
            </w:r>
          </w:p>
        </w:tc>
      </w:tr>
      <w:tr w:rsidR="009E0542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Issued Date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9E0542" w:rsidRPr="00ED5874" w:rsidRDefault="009E0542" w:rsidP="006D46F2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20</w:t>
            </w:r>
            <w:r w:rsidR="009C5A2E">
              <w:rPr>
                <w:rFonts w:ascii="Lucida Sans Unicode" w:eastAsia="굴림" w:hAnsi="Lucida Sans Unicode" w:hint="eastAsia"/>
                <w:kern w:val="2"/>
                <w:lang w:eastAsia="ko-KR"/>
              </w:rPr>
              <w:t>1</w:t>
            </w:r>
            <w:r w:rsidR="006D46F2">
              <w:rPr>
                <w:rFonts w:ascii="Lucida Sans Unicode" w:eastAsia="굴림" w:hAnsi="Lucida Sans Unicode" w:hint="eastAsia"/>
                <w:kern w:val="2"/>
                <w:lang w:eastAsia="ko-KR"/>
              </w:rPr>
              <w:t>6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-0</w:t>
            </w:r>
            <w:r w:rsidR="006D46F2">
              <w:rPr>
                <w:rFonts w:ascii="Lucida Sans Unicode" w:eastAsia="굴림" w:hAnsi="Lucida Sans Unicode"/>
                <w:kern w:val="2"/>
                <w:lang w:eastAsia="ko-KR"/>
              </w:rPr>
              <w:t>6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-</w:t>
            </w:r>
            <w:r w:rsidR="006D46F2">
              <w:rPr>
                <w:rFonts w:ascii="Lucida Sans Unicode" w:eastAsia="굴림" w:hAnsi="Lucida Sans Unicode"/>
                <w:kern w:val="2"/>
                <w:lang w:eastAsia="ko-KR"/>
              </w:rPr>
              <w:t>17</w:t>
            </w:r>
          </w:p>
        </w:tc>
      </w:tr>
      <w:tr w:rsidR="009E0542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12" w:space="0" w:color="99CC00"/>
              <w:right w:val="single" w:sz="4" w:space="0" w:color="E3F0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Status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12" w:space="0" w:color="99CC00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진행</w:t>
            </w:r>
          </w:p>
        </w:tc>
      </w:tr>
    </w:tbl>
    <w:p w:rsidR="009E0542" w:rsidRDefault="009E0542" w:rsidP="009E0542">
      <w:pPr>
        <w:jc w:val="center"/>
      </w:pPr>
    </w:p>
    <w:p w:rsidR="009E0542" w:rsidRDefault="009E0542" w:rsidP="009E0542">
      <w:pPr>
        <w:pStyle w:val="a4"/>
        <w:rPr>
          <w:lang w:eastAsia="ko-KR"/>
        </w:rPr>
      </w:pPr>
    </w:p>
    <w:p w:rsidR="009E0542" w:rsidRDefault="009E0542" w:rsidP="009E0542">
      <w:pPr>
        <w:pStyle w:val="a4"/>
        <w:spacing w:after="288"/>
      </w:pPr>
      <w:r>
        <w:t>Revision History</w:t>
      </w:r>
    </w:p>
    <w:tbl>
      <w:tblPr>
        <w:tblW w:w="9468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7F4C4"/>
          <w:insideV w:val="single" w:sz="4" w:space="0" w:color="E7F4C4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3060"/>
        <w:gridCol w:w="1317"/>
        <w:gridCol w:w="1563"/>
      </w:tblGrid>
      <w:tr w:rsidR="009E0542" w:rsidTr="006D46F2">
        <w:trPr>
          <w:trHeight w:val="328"/>
        </w:trPr>
        <w:tc>
          <w:tcPr>
            <w:tcW w:w="2448" w:type="dxa"/>
            <w:tcBorders>
              <w:top w:val="single" w:sz="12" w:space="0" w:color="99CC00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작성일시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(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yyyy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-mm-</w:t>
            </w:r>
            <w:proofErr w:type="spellStart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dd</w:t>
            </w:r>
            <w:proofErr w:type="spellEnd"/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)</w:t>
            </w:r>
          </w:p>
        </w:tc>
        <w:tc>
          <w:tcPr>
            <w:tcW w:w="108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Description</w:t>
            </w:r>
          </w:p>
        </w:tc>
        <w:tc>
          <w:tcPr>
            <w:tcW w:w="1317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개정페이지</w:t>
            </w:r>
          </w:p>
        </w:tc>
        <w:tc>
          <w:tcPr>
            <w:tcW w:w="1563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 w:rsidRPr="00ED5874">
              <w:rPr>
                <w:rFonts w:ascii="Lucida Sans Unicode" w:eastAsia="굴림" w:hAnsi="Lucida Sans Unicode" w:hint="eastAsia"/>
                <w:kern w:val="2"/>
                <w:lang w:eastAsia="ko-KR"/>
              </w:rPr>
              <w:t>작성자</w:t>
            </w:r>
          </w:p>
        </w:tc>
      </w:tr>
      <w:tr w:rsidR="009E0542" w:rsidTr="006D46F2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9E0542" w:rsidRPr="00BA1A25" w:rsidRDefault="006D46F2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2016-04-30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6D46F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1.0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9E0542" w:rsidRPr="009E0542" w:rsidRDefault="006D46F2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프로젝트 배경 및 목표</w:t>
            </w:r>
          </w:p>
        </w:tc>
        <w:tc>
          <w:tcPr>
            <w:tcW w:w="1317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</w:p>
        </w:tc>
        <w:tc>
          <w:tcPr>
            <w:tcW w:w="1563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9E0542" w:rsidRPr="00ED5874" w:rsidRDefault="00E1701A" w:rsidP="00E1701A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박한빈</w:t>
            </w: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,</w:t>
            </w:r>
            <w:r>
              <w:rPr>
                <w:rFonts w:ascii="Lucida Sans Unicode" w:eastAsia="굴림" w:hAnsi="Lucida Sans Unicode"/>
                <w:kern w:val="2"/>
                <w:lang w:eastAsia="ko-KR"/>
              </w:rPr>
              <w:t xml:space="preserve"> </w:t>
            </w: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김동력</w:t>
            </w:r>
            <w:proofErr w:type="spellEnd"/>
          </w:p>
        </w:tc>
      </w:tr>
      <w:tr w:rsidR="009E0542" w:rsidTr="006D46F2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9E0542" w:rsidRPr="00BA1A25" w:rsidRDefault="006D46F2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2016-05-02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6D46F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1.0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9E0542" w:rsidRPr="009E0542" w:rsidRDefault="006D46F2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업무 계획서</w:t>
            </w:r>
          </w:p>
        </w:tc>
        <w:tc>
          <w:tcPr>
            <w:tcW w:w="1317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</w:p>
        </w:tc>
        <w:tc>
          <w:tcPr>
            <w:tcW w:w="1563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9E0542" w:rsidRPr="00ED5874" w:rsidRDefault="006D46F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proofErr w:type="spellStart"/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김동력</w:t>
            </w:r>
            <w:proofErr w:type="spellEnd"/>
          </w:p>
        </w:tc>
      </w:tr>
      <w:tr w:rsidR="009E0542" w:rsidTr="006D46F2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9E0542" w:rsidRPr="00BA1A25" w:rsidRDefault="006D46F2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2016-05-03</w:t>
            </w: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6D46F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1.0</w:t>
            </w: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9E0542" w:rsidRPr="009E0542" w:rsidRDefault="006D46F2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  <w:r>
              <w:rPr>
                <w:rFonts w:ascii="돋움체" w:eastAsia="돋움체" w:hAnsi="돋움체" w:hint="eastAsia"/>
                <w:lang w:eastAsia="ko-KR"/>
              </w:rPr>
              <w:t>WBS</w:t>
            </w:r>
            <w:r>
              <w:rPr>
                <w:rFonts w:ascii="돋움체" w:eastAsia="돋움체" w:hAnsi="돋움체"/>
                <w:lang w:eastAsia="ko-KR"/>
              </w:rPr>
              <w:t xml:space="preserve"> </w:t>
            </w:r>
            <w:r>
              <w:rPr>
                <w:rFonts w:ascii="돋움체" w:eastAsia="돋움체" w:hAnsi="돋움체" w:hint="eastAsia"/>
                <w:lang w:eastAsia="ko-KR"/>
              </w:rPr>
              <w:t>작성</w:t>
            </w:r>
          </w:p>
        </w:tc>
        <w:tc>
          <w:tcPr>
            <w:tcW w:w="1317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</w:p>
        </w:tc>
        <w:tc>
          <w:tcPr>
            <w:tcW w:w="1563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9E0542" w:rsidRPr="00ED5874" w:rsidRDefault="006D46F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  <w:r>
              <w:rPr>
                <w:rFonts w:ascii="Lucida Sans Unicode" w:eastAsia="굴림" w:hAnsi="Lucida Sans Unicode" w:hint="eastAsia"/>
                <w:kern w:val="2"/>
                <w:lang w:eastAsia="ko-KR"/>
              </w:rPr>
              <w:t>박한빈</w:t>
            </w:r>
          </w:p>
        </w:tc>
      </w:tr>
      <w:tr w:rsidR="009E0542" w:rsidTr="006D46F2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9E0542" w:rsidRPr="00BA1A25" w:rsidRDefault="009E0542" w:rsidP="009C5A2E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9E0542" w:rsidRPr="009E0542" w:rsidRDefault="009E0542" w:rsidP="00C73D4D">
            <w:pPr>
              <w:keepNext/>
              <w:keepLines/>
              <w:ind w:left="40" w:right="40"/>
              <w:jc w:val="center"/>
              <w:rPr>
                <w:rFonts w:ascii="돋움체" w:eastAsia="돋움체" w:hAnsi="돋움체"/>
                <w:lang w:eastAsia="ko-KR"/>
              </w:rPr>
            </w:pPr>
          </w:p>
        </w:tc>
        <w:tc>
          <w:tcPr>
            <w:tcW w:w="1317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</w:p>
        </w:tc>
        <w:tc>
          <w:tcPr>
            <w:tcW w:w="1563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Lucida Sans Unicode" w:eastAsia="굴림" w:hAnsi="Lucida Sans Unicode"/>
                <w:kern w:val="2"/>
                <w:lang w:eastAsia="ko-KR"/>
              </w:rPr>
            </w:pPr>
          </w:p>
        </w:tc>
      </w:tr>
      <w:tr w:rsidR="009E0542" w:rsidTr="006D46F2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12" w:space="0" w:color="99CC00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317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9E0542" w:rsidRPr="00ED5874" w:rsidRDefault="009E0542" w:rsidP="00C73D4D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563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12" w:space="0" w:color="99CC00"/>
            </w:tcBorders>
            <w:vAlign w:val="center"/>
          </w:tcPr>
          <w:p w:rsidR="009E0542" w:rsidRPr="00ED5874" w:rsidRDefault="009E0542" w:rsidP="00C73D4D">
            <w:pPr>
              <w:jc w:val="center"/>
              <w:rPr>
                <w:rFonts w:ascii="HY중고딕" w:eastAsia="HY중고딕"/>
              </w:rPr>
            </w:pPr>
          </w:p>
        </w:tc>
      </w:tr>
    </w:tbl>
    <w:p w:rsidR="009E0542" w:rsidRDefault="009E0542" w:rsidP="009E0542">
      <w:pPr>
        <w:jc w:val="center"/>
      </w:pPr>
    </w:p>
    <w:p w:rsidR="00764D8F" w:rsidRPr="0073065C" w:rsidRDefault="009E0542" w:rsidP="009E0542">
      <w:pPr>
        <w:pStyle w:val="TOC1"/>
      </w:pPr>
      <w:r>
        <w:br w:type="page"/>
      </w:r>
      <w:r w:rsidR="00985872" w:rsidRPr="009E0542">
        <w:rPr>
          <w:rFonts w:ascii="HY헤드라인M" w:eastAsia="HY헤드라인M" w:hint="eastAsia"/>
        </w:rPr>
        <w:lastRenderedPageBreak/>
        <w:t>목</w:t>
      </w:r>
      <w:r w:rsidR="00985872" w:rsidRPr="009E0542">
        <w:rPr>
          <w:rFonts w:ascii="HY헤드라인M" w:eastAsia="HY헤드라인M"/>
        </w:rPr>
        <w:t xml:space="preserve"> 차</w:t>
      </w:r>
    </w:p>
    <w:p w:rsidR="00E1701A" w:rsidRDefault="004156EC">
      <w:pPr>
        <w:pStyle w:val="10"/>
        <w:rPr>
          <w:rFonts w:asciiTheme="minorHAnsi" w:eastAsiaTheme="minorEastAsia" w:hAnsiTheme="minorHAnsi" w:cstheme="minorBidi"/>
          <w:szCs w:val="22"/>
        </w:rPr>
      </w:pPr>
      <w:r w:rsidRPr="0073065C">
        <w:rPr>
          <w:rFonts w:ascii="돋움체" w:eastAsia="돋움체" w:hAnsi="돋움체"/>
          <w:szCs w:val="20"/>
        </w:rPr>
        <w:fldChar w:fldCharType="begin"/>
      </w:r>
      <w:r w:rsidRPr="0073065C">
        <w:rPr>
          <w:rFonts w:ascii="돋움체" w:eastAsia="돋움체" w:hAnsi="돋움체"/>
          <w:szCs w:val="20"/>
        </w:rPr>
        <w:instrText xml:space="preserve"> TOC \o "1-3" \h \z \u </w:instrText>
      </w:r>
      <w:r w:rsidRPr="0073065C">
        <w:rPr>
          <w:rFonts w:ascii="돋움체" w:eastAsia="돋움체" w:hAnsi="돋움체"/>
          <w:szCs w:val="20"/>
        </w:rPr>
        <w:fldChar w:fldCharType="separate"/>
      </w:r>
      <w:hyperlink w:anchor="_Toc450170195" w:history="1">
        <w:r w:rsidR="00E1701A" w:rsidRPr="00C65C00">
          <w:rPr>
            <w:rStyle w:val="af"/>
            <w:rFonts w:ascii="Arial Black" w:eastAsia="HY헤드라인M" w:hAnsi="Arial Black" w:cs="Arial Black"/>
            <w:bCs/>
          </w:rPr>
          <w:t>I.</w:t>
        </w:r>
        <w:r w:rsidR="00E1701A">
          <w:rPr>
            <w:rFonts w:asciiTheme="minorHAnsi" w:eastAsiaTheme="minorEastAsia" w:hAnsiTheme="minorHAnsi" w:cstheme="minorBidi"/>
            <w:szCs w:val="22"/>
          </w:rPr>
          <w:tab/>
        </w:r>
        <w:r w:rsidR="00E1701A" w:rsidRPr="00C65C00">
          <w:rPr>
            <w:rStyle w:val="af"/>
            <w:rFonts w:ascii="Arial Black" w:eastAsia="HY헤드라인M" w:hAnsi="Arial Black" w:cs="Arial Black"/>
            <w:bCs/>
          </w:rPr>
          <w:t>프로젝트</w:t>
        </w:r>
        <w:r w:rsidR="00E1701A" w:rsidRPr="00C65C00">
          <w:rPr>
            <w:rStyle w:val="af"/>
            <w:rFonts w:ascii="Arial Black" w:eastAsia="HY헤드라인M" w:hAnsi="Arial Black" w:cs="Arial Black"/>
            <w:bCs/>
          </w:rPr>
          <w:t xml:space="preserve"> </w:t>
        </w:r>
        <w:r w:rsidR="00E1701A" w:rsidRPr="00C65C00">
          <w:rPr>
            <w:rStyle w:val="af"/>
            <w:rFonts w:ascii="Arial Black" w:eastAsia="HY헤드라인M" w:hAnsi="Arial Black" w:cs="Arial Black"/>
            <w:bCs/>
          </w:rPr>
          <w:t>개요</w:t>
        </w:r>
        <w:r w:rsidR="00E1701A">
          <w:rPr>
            <w:webHidden/>
          </w:rPr>
          <w:tab/>
        </w:r>
        <w:r w:rsidR="00E1701A">
          <w:rPr>
            <w:webHidden/>
          </w:rPr>
          <w:fldChar w:fldCharType="begin"/>
        </w:r>
        <w:r w:rsidR="00E1701A">
          <w:rPr>
            <w:webHidden/>
          </w:rPr>
          <w:instrText xml:space="preserve"> PAGEREF _Toc450170195 \h </w:instrText>
        </w:r>
        <w:r w:rsidR="00E1701A">
          <w:rPr>
            <w:webHidden/>
          </w:rPr>
        </w:r>
        <w:r w:rsidR="00E1701A">
          <w:rPr>
            <w:webHidden/>
          </w:rPr>
          <w:fldChar w:fldCharType="separate"/>
        </w:r>
        <w:r w:rsidR="00E1701A">
          <w:rPr>
            <w:webHidden/>
          </w:rPr>
          <w:t>4</w:t>
        </w:r>
        <w:r w:rsidR="00E1701A">
          <w:rPr>
            <w:webHidden/>
          </w:rPr>
          <w:fldChar w:fldCharType="end"/>
        </w:r>
      </w:hyperlink>
    </w:p>
    <w:p w:rsidR="00E1701A" w:rsidRDefault="00E1701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50170196" w:history="1"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_Toc450170196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701A" w:rsidRDefault="00E1701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50170197" w:history="1">
        <w:r w:rsidRPr="00C65C00">
          <w:rPr>
            <w:rStyle w:val="af"/>
            <w:rFonts w:ascii="HY헤드라인M" w:eastAsia="HY헤드라인M"/>
            <w:noProof/>
            <w:lang w:eastAsia="ko-KR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프로젝트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_Toc450170197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701A" w:rsidRDefault="00E1701A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50170198" w:history="1">
        <w:r w:rsidRPr="00C65C00">
          <w:rPr>
            <w:rStyle w:val="af"/>
            <w:rFonts w:ascii="Arial Black" w:eastAsia="HY헤드라인M" w:hAnsi="Arial Black" w:cs="Arial Black"/>
            <w:bCs/>
          </w:rPr>
          <w:t>II.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C65C00">
          <w:rPr>
            <w:rStyle w:val="af"/>
            <w:rFonts w:ascii="Arial Black" w:eastAsia="HY헤드라인M" w:hAnsi="Arial Black" w:cs="Arial Black"/>
            <w:bCs/>
          </w:rPr>
          <w:t>업무</w:t>
        </w:r>
        <w:r w:rsidRPr="00C65C00">
          <w:rPr>
            <w:rStyle w:val="af"/>
            <w:rFonts w:ascii="Arial Black" w:eastAsia="HY헤드라인M" w:hAnsi="Arial Black" w:cs="Arial Black"/>
            <w:bCs/>
          </w:rPr>
          <w:t xml:space="preserve"> </w:t>
        </w:r>
        <w:r w:rsidRPr="00C65C00">
          <w:rPr>
            <w:rStyle w:val="af"/>
            <w:rFonts w:ascii="Arial Black" w:eastAsia="HY헤드라인M" w:hAnsi="Arial Black" w:cs="Arial Black"/>
            <w:bCs/>
          </w:rPr>
          <w:t>계획서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_Toc450170198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1701A" w:rsidRDefault="00E1701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50170199" w:history="1"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주간 업무 계획표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701A" w:rsidRDefault="00E1701A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50170200" w:history="1"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Pr="00C65C00">
          <w:rPr>
            <w:rStyle w:val="af"/>
            <w:rFonts w:ascii="HY헤드라인M" w:eastAsia="HY헤드라인M" w:hAnsi="Lucida Sans Unicode" w:cs="Lucida Sans Unicode"/>
            <w:bCs/>
            <w:noProof/>
            <w:lang w:eastAsia="ko-KR"/>
          </w:rPr>
          <w:t>WBS 계획표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0542" w:rsidRPr="00985872" w:rsidRDefault="004156EC" w:rsidP="009E0542">
      <w:pPr>
        <w:pStyle w:val="ae"/>
        <w:wordWrap w:val="0"/>
        <w:autoSpaceDE w:val="0"/>
        <w:autoSpaceDN w:val="0"/>
        <w:spacing w:line="240" w:lineRule="auto"/>
        <w:ind w:left="0" w:firstLine="284"/>
        <w:jc w:val="both"/>
        <w:rPr>
          <w:rFonts w:ascii="Arial" w:eastAsia="굴림체" w:hAnsi="Arial" w:cs="Arial"/>
          <w:i w:val="0"/>
          <w:noProof/>
          <w:color w:val="auto"/>
          <w:kern w:val="2"/>
          <w:u w:val="none"/>
          <w:lang w:eastAsia="ko-KR"/>
        </w:rPr>
      </w:pPr>
      <w:r w:rsidRPr="0073065C">
        <w:rPr>
          <w:lang w:eastAsia="ko-KR"/>
        </w:rPr>
        <w:fldChar w:fldCharType="end"/>
      </w:r>
      <w:bookmarkStart w:id="0" w:name="_Toc535842455"/>
      <w:bookmarkStart w:id="1" w:name="_Toc5013933"/>
      <w:r w:rsidR="0073065C" w:rsidRPr="009E0542">
        <w:rPr>
          <w:rFonts w:ascii="Arial" w:eastAsia="굴림체" w:hAnsi="Arial" w:cs="Arial" w:hint="eastAsia"/>
          <w:noProof/>
          <w:color w:val="auto"/>
          <w:kern w:val="2"/>
          <w:u w:val="none"/>
          <w:lang w:eastAsia="ko-KR"/>
        </w:rPr>
        <w:t xml:space="preserve"> </w:t>
      </w:r>
      <w:bookmarkEnd w:id="0"/>
      <w:bookmarkEnd w:id="1"/>
    </w:p>
    <w:p w:rsidR="009C5A2E" w:rsidRDefault="009C5A2E" w:rsidP="009E0542">
      <w:pPr>
        <w:pStyle w:val="1"/>
        <w:keepNext w:val="0"/>
        <w:pageBreakBefore/>
        <w:numPr>
          <w:ilvl w:val="0"/>
          <w:numId w:val="20"/>
        </w:numPr>
        <w:tabs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2" w:name="_Toc54152707"/>
      <w:bookmarkStart w:id="3" w:name="_Toc56228420"/>
      <w:bookmarkStart w:id="4" w:name="_Toc56228422"/>
      <w:bookmarkStart w:id="5" w:name="_Toc450170195"/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프로젝트</w:t>
      </w:r>
      <w:r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bookmarkEnd w:id="2"/>
      <w:bookmarkEnd w:id="3"/>
      <w:r w:rsidR="002E4BF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개요</w:t>
      </w:r>
      <w:bookmarkEnd w:id="5"/>
    </w:p>
    <w:p w:rsidR="009C5A2E" w:rsidRDefault="009C5A2E" w:rsidP="009E0542">
      <w:pPr>
        <w:pStyle w:val="2"/>
        <w:numPr>
          <w:ilvl w:val="0"/>
          <w:numId w:val="2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6" w:name="_Toc450170196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 w:rsidR="007851AF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개요</w:t>
      </w:r>
      <w:bookmarkEnd w:id="6"/>
    </w:p>
    <w:p w:rsidR="007851AF" w:rsidRDefault="004F5B24" w:rsidP="004F5B24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현재 인터넷에는 익명성</w:t>
      </w:r>
      <w:r w:rsidR="007851A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을 보장하고 있지만 그 익명성을 악용하여 가면을 쓰고 자신이 한 것이 아닌것 처럼 행동하여 남들에게 피해를 주는 사례들이 있다.</w:t>
      </w:r>
      <w:r w:rsidR="007851A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7851A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하지만 그렇다고 익명성을 보장하지 않으면 그 또한 개인정보 노출에 의해 많은 피해들이 있어 진퇴양난인 상황이다.</w:t>
      </w:r>
      <w:r w:rsidR="007851A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:rsidR="007851AF" w:rsidRDefault="007851AF" w:rsidP="004F5B24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반면 인터넷 세상이 아닌 현실세계에서는 익명성을 보장 하기가 힘들다. 나 자체를 익명으로 해버린다면 나는 내가 아닌 상태와 같은 모순적이기 때문이다.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하지만 일부 사람들에게는 익명성을 보장해 주었으면 하는 바램이 있을 것이다.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오늘 힘들었던 일이나 남들에게 말하면 안돼는 비밀들을 가지고 힘들어 하는 사람들일 것이다.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이런 사람들을 위해 스마트폰 어플리케이션인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&lt;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MOCI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말하고 싶은 것을 말하다&gt;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이하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‘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모씨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’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)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라는 어플이 있다.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모씨라는 말의 어원은 뉴스 같은 대중매체에서 사건에 대한 특정 인물의 이름을 언급하는 것이 아니라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‘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김모씨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’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,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‘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이모씨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’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등 모씨라는 단어를 이용하여 언급을 한다.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거기서 아이디어를 얻어 앱의 이름을 모씨라고 제작했다고 한다.</w:t>
      </w:r>
    </w:p>
    <w:p w:rsidR="009C5A2E" w:rsidRPr="009C5A2E" w:rsidRDefault="007851AF" w:rsidP="004F5B24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현재 이 어플은 많은 개발을 통해 업그레이드 되어 왔지만 웹버전이 없는 현실이다.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그래서 모씨 앱의 관계자에게 양해를 구하고 웹 버전을 제작할 예정이다.</w:t>
      </w:r>
    </w:p>
    <w:p w:rsidR="009C5A2E" w:rsidRDefault="009C5A2E" w:rsidP="009E0542">
      <w:pPr>
        <w:rPr>
          <w:lang w:eastAsia="ko-KR"/>
        </w:rPr>
      </w:pPr>
    </w:p>
    <w:p w:rsidR="003217DB" w:rsidRPr="009E0542" w:rsidRDefault="003217DB" w:rsidP="009E0542">
      <w:pPr>
        <w:rPr>
          <w:lang w:eastAsia="ko-KR"/>
        </w:rPr>
      </w:pPr>
    </w:p>
    <w:p w:rsidR="009C5A2E" w:rsidRPr="009E0542" w:rsidRDefault="009C5A2E" w:rsidP="009E0542">
      <w:pPr>
        <w:pStyle w:val="2"/>
        <w:numPr>
          <w:ilvl w:val="0"/>
          <w:numId w:val="27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/>
          <w:sz w:val="22"/>
          <w:szCs w:val="22"/>
          <w:lang w:eastAsia="ko-KR"/>
        </w:rPr>
      </w:pPr>
      <w:bookmarkStart w:id="7" w:name="_Toc450170197"/>
      <w:r w:rsidRPr="009E0542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 xml:space="preserve">프로젝트 </w:t>
      </w:r>
      <w:r w:rsidR="002E4BFE"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목표</w:t>
      </w:r>
      <w:bookmarkEnd w:id="7"/>
    </w:p>
    <w:p w:rsidR="002E4BFE" w:rsidRDefault="007851AF" w:rsidP="009C5A2E">
      <w:pPr>
        <w:pStyle w:val="ae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본 프로젝트는 모씨의 트랜드를 따라 웹 프로그래밍을 하되 차별성을 </w:t>
      </w:r>
      <w:r w:rsidR="002D3749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둬서 제작 할 예정이다.</w:t>
      </w:r>
      <w:r w:rsidR="002D374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="002D3749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여러 사용자들이 자신만의 글을 익명으로 올림으로써 평소에 하기 힘든 자신만의 비밀을 이야기하고, 자신의 상태등을 올림으로써 여러 사람들과 공감을 할 수 있다.</w:t>
      </w:r>
    </w:p>
    <w:p w:rsidR="002E4BFE" w:rsidRDefault="009C5A2E" w:rsidP="00E1701A">
      <w:pPr>
        <w:pStyle w:val="1"/>
        <w:keepNext w:val="0"/>
        <w:numPr>
          <w:ilvl w:val="0"/>
          <w:numId w:val="20"/>
        </w:numPr>
        <w:wordWrap w:val="0"/>
        <w:adjustRightInd w:val="0"/>
        <w:spacing w:before="288" w:after="288" w:line="120" w:lineRule="atLeast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r>
        <w:rPr>
          <w:rFonts w:ascii="Arial Black" w:eastAsia="HY헤드라인M" w:hAnsi="Arial Black" w:cs="Arial Black"/>
          <w:bCs/>
          <w:sz w:val="26"/>
          <w:szCs w:val="26"/>
          <w:lang w:eastAsia="ko-KR"/>
        </w:rPr>
        <w:br w:type="page"/>
      </w:r>
      <w:bookmarkStart w:id="8" w:name="_Toc450170198"/>
      <w:r w:rsidR="002E4BF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업무</w:t>
      </w:r>
      <w:r w:rsidR="002E4BF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2E4BFE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계획서</w:t>
      </w:r>
      <w:bookmarkStart w:id="9" w:name="#1168821887"/>
      <w:bookmarkEnd w:id="4"/>
      <w:bookmarkEnd w:id="8"/>
      <w:bookmarkEnd w:id="9"/>
    </w:p>
    <w:p w:rsidR="002E4BFE" w:rsidRDefault="002E4BFE" w:rsidP="002E4BFE">
      <w:pPr>
        <w:pStyle w:val="2"/>
        <w:numPr>
          <w:ilvl w:val="1"/>
          <w:numId w:val="20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0" w:name="_Toc450170199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주간 업무 계획표</w:t>
      </w:r>
      <w:bookmarkEnd w:id="10"/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926"/>
        <w:gridCol w:w="1138"/>
        <w:gridCol w:w="3998"/>
        <w:gridCol w:w="926"/>
      </w:tblGrid>
      <w:tr w:rsidR="006024FC" w:rsidRPr="006024FC" w:rsidTr="004F5B24">
        <w:trPr>
          <w:cantSplit/>
          <w:trHeight w:val="57"/>
          <w:jc w:val="center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날짜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담당</w:t>
            </w:r>
          </w:p>
        </w:tc>
        <w:tc>
          <w:tcPr>
            <w:tcW w:w="5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업무내용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완성도</w:t>
            </w:r>
          </w:p>
        </w:tc>
      </w:tr>
      <w:tr w:rsidR="006024FC" w:rsidRPr="006024FC" w:rsidTr="004F5B24">
        <w:trPr>
          <w:trHeight w:val="561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5/7(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51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계획서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초안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작성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회의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주제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선정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</w:t>
            </w:r>
            <w:bookmarkStart w:id="11" w:name="_GoBack"/>
            <w:bookmarkEnd w:id="11"/>
            <w:r w:rsidRPr="006024FC">
              <w:rPr>
                <w:rFonts w:ascii="굴림" w:hAnsi="굴림" w:cs="굴림"/>
                <w:color w:val="000000"/>
                <w:lang w:eastAsia="ko-KR"/>
              </w:rPr>
              <w:t>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완성도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설정</w:t>
            </w: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61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513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386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5/8(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5/14(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51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미티어</w:t>
            </w:r>
            <w:proofErr w:type="spellEnd"/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복습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깃허브</w:t>
            </w:r>
            <w:proofErr w:type="spellEnd"/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사용법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숙지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미티어</w:t>
            </w:r>
            <w:proofErr w:type="spellEnd"/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1.3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관련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예습</w:t>
            </w: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386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513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359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5/15(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5/21(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51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프로젝트에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관련된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Meteor </w:t>
            </w:r>
            <w:proofErr w:type="spellStart"/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Doucument</w:t>
            </w:r>
            <w:proofErr w:type="spellEnd"/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조사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&amp;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연습</w:t>
            </w: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360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513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359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5/22(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5/26(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513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E1701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최종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계획서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작성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기존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계획서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기반으로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수정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우선순위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설정</w:t>
            </w: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360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513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5/27(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6/2(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5/27(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회의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5/28(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분리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5/29(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5/30(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5/31(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통합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6/2(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오류수정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5/27(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자료조사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5/28(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가능성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및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해결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방법조사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5/29(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5/30(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5/31(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통합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6/2(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오류수정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</w:tbl>
    <w:p w:rsidR="004F5B24" w:rsidRDefault="004F5B24">
      <w:r>
        <w:br w:type="page"/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926"/>
        <w:gridCol w:w="569"/>
        <w:gridCol w:w="569"/>
        <w:gridCol w:w="3998"/>
        <w:gridCol w:w="926"/>
      </w:tblGrid>
      <w:tr w:rsidR="006024FC" w:rsidRPr="006024FC" w:rsidTr="004F5B24">
        <w:trPr>
          <w:trHeight w:val="57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6/3(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6/9(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6/3(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회의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6/4(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6/5(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6/6(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6/7(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통합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6/8(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6/9(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오류수정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6/3(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자료조사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6/4(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가능성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및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해결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방법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조사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6/5(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6/6(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6/7(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통합개발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6/8(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6/9(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오류수정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6/10(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 ~ 6/16(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박한빈</w:t>
            </w: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6/10(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전체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검토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개요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확인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6/12(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최종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6/13(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6/14(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전체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6/15(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수정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및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오류해결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6/16(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최종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확인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및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완료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김동력</w:t>
            </w:r>
            <w:proofErr w:type="spellEnd"/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6/10(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금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진행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상황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파악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6/11(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토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최종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6/12(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일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최종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개발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6/13(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기능별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6/14(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화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전체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proofErr w:type="spellStart"/>
            <w:r w:rsidRPr="006024FC">
              <w:rPr>
                <w:rFonts w:ascii="굴림" w:hAnsi="굴림" w:cs="굴림"/>
                <w:color w:val="000000"/>
                <w:lang w:eastAsia="ko-KR"/>
              </w:rPr>
              <w:t>테스팅</w:t>
            </w:r>
            <w:proofErr w:type="spellEnd"/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6/15(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수정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및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오류해결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trHeight w:val="57"/>
          <w:jc w:val="center"/>
        </w:trPr>
        <w:tc>
          <w:tcPr>
            <w:tcW w:w="2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024FC" w:rsidRPr="006024FC" w:rsidRDefault="006024FC" w:rsidP="004F5B24">
            <w:pPr>
              <w:widowControl/>
              <w:spacing w:line="240" w:lineRule="auto"/>
              <w:jc w:val="center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6/16(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목</w:t>
            </w: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>)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최종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확인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및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완료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  <w:tr w:rsidR="006024FC" w:rsidRPr="006024FC" w:rsidTr="004F5B24">
        <w:trPr>
          <w:cantSplit/>
          <w:trHeight w:val="57"/>
          <w:jc w:val="center"/>
        </w:trPr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프로젝트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 xml:space="preserve">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우선순위</w:t>
            </w:r>
          </w:p>
        </w:tc>
        <w:tc>
          <w:tcPr>
            <w:tcW w:w="54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굴림" w:hAnsi="굴림" w:cs="굴림"/>
                <w:color w:val="000000"/>
                <w:lang w:eastAsia="ko-KR"/>
              </w:rPr>
              <w:t>비고사항</w:t>
            </w:r>
          </w:p>
        </w:tc>
      </w:tr>
      <w:tr w:rsidR="006024FC" w:rsidRPr="006024FC" w:rsidTr="004F5B24">
        <w:trPr>
          <w:cantSplit/>
          <w:trHeight w:val="57"/>
          <w:jc w:val="center"/>
        </w:trPr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1.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신뢰도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2.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정확성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3.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안정성</w:t>
            </w:r>
          </w:p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  <w:r w:rsidRPr="006024FC">
              <w:rPr>
                <w:rFonts w:ascii="바탕" w:hAnsi="바탕" w:cs="굴림" w:hint="eastAsia"/>
                <w:color w:val="000000"/>
                <w:lang w:eastAsia="ko-KR"/>
              </w:rPr>
              <w:t xml:space="preserve">4. </w:t>
            </w:r>
            <w:r w:rsidRPr="006024FC">
              <w:rPr>
                <w:rFonts w:ascii="굴림" w:hAnsi="굴림" w:cs="굴림"/>
                <w:color w:val="000000"/>
                <w:lang w:eastAsia="ko-KR"/>
              </w:rPr>
              <w:t>사용용이성</w:t>
            </w:r>
          </w:p>
        </w:tc>
        <w:tc>
          <w:tcPr>
            <w:tcW w:w="54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24FC" w:rsidRPr="006024FC" w:rsidRDefault="006024FC" w:rsidP="004F5B24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lang w:eastAsia="ko-KR"/>
              </w:rPr>
            </w:pPr>
          </w:p>
        </w:tc>
      </w:tr>
    </w:tbl>
    <w:p w:rsidR="004F5B24" w:rsidRDefault="004F5B24" w:rsidP="002E4BFE">
      <w:pPr>
        <w:rPr>
          <w:lang w:eastAsia="ko-KR"/>
        </w:rPr>
      </w:pPr>
    </w:p>
    <w:p w:rsidR="004F5B24" w:rsidRDefault="004F5B24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2E4BFE" w:rsidRDefault="002E4BFE" w:rsidP="002E4BFE">
      <w:pPr>
        <w:pStyle w:val="2"/>
        <w:numPr>
          <w:ilvl w:val="1"/>
          <w:numId w:val="20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12" w:name="_Toc450170200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lastRenderedPageBreak/>
        <w:t>W</w:t>
      </w:r>
      <w:r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  <w:t xml:space="preserve">BS </w:t>
      </w:r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계획표</w:t>
      </w:r>
      <w:bookmarkEnd w:id="12"/>
    </w:p>
    <w:p w:rsidR="0079707F" w:rsidRPr="0079707F" w:rsidRDefault="0079707F" w:rsidP="0079707F">
      <w:pPr>
        <w:rPr>
          <w:lang w:eastAsia="ko-KR"/>
        </w:rPr>
      </w:pPr>
      <w:r>
        <w:rPr>
          <w:rFonts w:hint="eastAsia"/>
          <w:lang w:eastAsia="ko-KR"/>
        </w:rPr>
        <w:t>`</w:t>
      </w:r>
    </w:p>
    <w:p w:rsidR="00D719FD" w:rsidRPr="002E4BFE" w:rsidRDefault="00D719FD" w:rsidP="002E4BFE">
      <w:pPr>
        <w:rPr>
          <w:lang w:eastAsia="ko-KR"/>
        </w:rPr>
      </w:pPr>
    </w:p>
    <w:sectPr w:rsidR="00D719FD" w:rsidRPr="002E4BFE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F6" w:rsidRDefault="00221CF6">
      <w:r>
        <w:separator/>
      </w:r>
    </w:p>
  </w:endnote>
  <w:endnote w:type="continuationSeparator" w:id="0">
    <w:p w:rsidR="00221CF6" w:rsidRDefault="002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1AF" w:rsidRDefault="007851AF" w:rsidP="009E0542">
    <w:pPr>
      <w:pStyle w:val="a8"/>
      <w:tabs>
        <w:tab w:val="clear" w:pos="8640"/>
        <w:tab w:val="right" w:pos="9356"/>
      </w:tabs>
      <w:jc w:val="right"/>
      <w:rPr>
        <w:sz w:val="16"/>
        <w:lang w:eastAsia="ko-KR"/>
      </w:rPr>
    </w:pPr>
    <w:r>
      <w:rPr>
        <w:noProof/>
        <w:sz w:val="16"/>
        <w:lang w:eastAsia="ko-KR"/>
      </w:rPr>
      <mc:AlternateContent>
        <mc:Choice Requires="wps">
          <w:drawing>
            <wp:inline distT="0" distB="0" distL="0" distR="0">
              <wp:extent cx="6057900" cy="0"/>
              <wp:effectExtent l="9525" t="9525" r="9525" b="9525"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9E68957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X/D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6n6eRpn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">
              <w10:anchorlock/>
            </v:line>
          </w:pict>
        </mc:Fallback>
      </mc:AlternateContent>
    </w:r>
    <w:r w:rsidRPr="007E6EB1">
      <w:rPr>
        <w:rFonts w:ascii="HY중고딕" w:eastAsia="HY중고딕" w:hint="eastAsia"/>
        <w:sz w:val="16"/>
        <w:lang w:eastAsia="ko-KR"/>
      </w:rPr>
      <w:t>동서대학교 컴퓨터공학부</w:t>
    </w:r>
  </w:p>
  <w:p w:rsidR="007851AF" w:rsidRDefault="007851AF" w:rsidP="009E0542">
    <w:pPr>
      <w:pStyle w:val="a8"/>
      <w:tabs>
        <w:tab w:val="clear" w:pos="8640"/>
        <w:tab w:val="right" w:pos="9356"/>
      </w:tabs>
      <w:jc w:val="center"/>
      <w:rPr>
        <w:lang w:eastAsia="ko-KR"/>
      </w:rPr>
    </w:pPr>
    <w:r w:rsidRPr="00B81589">
      <w:rPr>
        <w:rFonts w:ascii="돋움체" w:eastAsia="돋움체" w:hAnsi="돋움체"/>
        <w:sz w:val="18"/>
        <w:szCs w:val="18"/>
        <w:lang w:eastAsia="ko-KR"/>
      </w:rPr>
      <w:t xml:space="preserve">Page </w:t>
    </w:r>
    <w:r w:rsidRPr="00B81589">
      <w:rPr>
        <w:rStyle w:val="a9"/>
        <w:rFonts w:ascii="돋움체" w:eastAsia="돋움체" w:hAnsi="돋움체"/>
        <w:sz w:val="18"/>
        <w:szCs w:val="18"/>
      </w:rPr>
      <w:fldChar w:fldCharType="begin"/>
    </w:r>
    <w:r w:rsidRPr="00B81589">
      <w:rPr>
        <w:rStyle w:val="a9"/>
        <w:rFonts w:ascii="돋움체" w:eastAsia="돋움체" w:hAnsi="돋움체"/>
        <w:sz w:val="18"/>
        <w:szCs w:val="18"/>
        <w:lang w:eastAsia="ko-KR"/>
      </w:rPr>
      <w:instrText xml:space="preserve"> PAGE </w:instrText>
    </w:r>
    <w:r w:rsidRPr="00B81589">
      <w:rPr>
        <w:rStyle w:val="a9"/>
        <w:rFonts w:ascii="돋움체" w:eastAsia="돋움체" w:hAnsi="돋움체"/>
        <w:sz w:val="18"/>
        <w:szCs w:val="18"/>
      </w:rPr>
      <w:fldChar w:fldCharType="separate"/>
    </w:r>
    <w:r w:rsidR="00E1701A">
      <w:rPr>
        <w:rStyle w:val="a9"/>
        <w:rFonts w:ascii="돋움체" w:eastAsia="돋움체" w:hAnsi="돋움체"/>
        <w:noProof/>
        <w:sz w:val="18"/>
        <w:szCs w:val="18"/>
        <w:lang w:eastAsia="ko-KR"/>
      </w:rPr>
      <w:t>6</w:t>
    </w:r>
    <w:r w:rsidRPr="00B81589">
      <w:rPr>
        <w:rStyle w:val="a9"/>
        <w:rFonts w:ascii="돋움체" w:eastAsia="돋움체" w:hAnsi="돋움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F6" w:rsidRDefault="00221CF6">
      <w:r>
        <w:separator/>
      </w:r>
    </w:p>
  </w:footnote>
  <w:footnote w:type="continuationSeparator" w:id="0">
    <w:p w:rsidR="00221CF6" w:rsidRDefault="0022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1843"/>
      <w:gridCol w:w="708"/>
      <w:gridCol w:w="2552"/>
      <w:gridCol w:w="1701"/>
    </w:tblGrid>
    <w:tr w:rsidR="007851AF" w:rsidTr="00A755D5">
      <w:trPr>
        <w:cantSplit/>
        <w:trHeight w:val="706"/>
      </w:trPr>
      <w:tc>
        <w:tcPr>
          <w:tcW w:w="4395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7851AF" w:rsidRPr="008810F4" w:rsidRDefault="007851AF">
          <w:pPr>
            <w:pStyle w:val="a7"/>
            <w:spacing w:before="60" w:after="40"/>
            <w:ind w:right="72"/>
            <w:jc w:val="center"/>
            <w:rPr>
              <w:rFonts w:ascii="돋움체" w:eastAsia="돋움체" w:hAnsi="돋움체"/>
              <w:sz w:val="16"/>
              <w:lang w:eastAsia="ko-KR"/>
            </w:rPr>
          </w:pPr>
          <w:r>
            <w:rPr>
              <w:rFonts w:ascii="돋움체" w:eastAsia="돋움체" w:hAnsi="돋움체" w:hint="eastAsia"/>
              <w:b/>
              <w:sz w:val="36"/>
              <w:lang w:eastAsia="ko-KR"/>
            </w:rPr>
            <w:t>프로젝트 정의서</w:t>
          </w:r>
        </w:p>
      </w:tc>
      <w:tc>
        <w:tcPr>
          <w:tcW w:w="4961" w:type="dxa"/>
          <w:gridSpan w:val="3"/>
          <w:tcBorders>
            <w:top w:val="single" w:sz="12" w:space="0" w:color="auto"/>
            <w:left w:val="nil"/>
          </w:tcBorders>
          <w:vAlign w:val="center"/>
        </w:tcPr>
        <w:p w:rsidR="007851AF" w:rsidRPr="00D50BBF" w:rsidRDefault="007851AF" w:rsidP="00714E12">
          <w:pPr>
            <w:pStyle w:val="a7"/>
            <w:tabs>
              <w:tab w:val="left" w:pos="1135"/>
            </w:tabs>
            <w:ind w:left="34" w:right="72"/>
            <w:jc w:val="both"/>
            <w:rPr>
              <w:rFonts w:ascii="굴림" w:eastAsia="굴림" w:hAnsi="굴림"/>
              <w:bCs/>
              <w:sz w:val="18"/>
              <w:szCs w:val="18"/>
              <w:lang w:eastAsia="ko-KR"/>
            </w:rPr>
          </w:pPr>
          <w:proofErr w:type="spellStart"/>
          <w:r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프로젝트</w:t>
          </w:r>
          <w:r w:rsidRPr="00D50BBF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명</w:t>
          </w:r>
          <w:proofErr w:type="spellEnd"/>
          <w:r w:rsidRPr="00D50BBF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: </w:t>
          </w:r>
          <w:r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익명</w:t>
          </w:r>
          <w:r>
            <w:rPr>
              <w:rFonts w:ascii="굴림" w:eastAsia="굴림" w:hAnsi="굴림"/>
              <w:bCs/>
              <w:sz w:val="18"/>
              <w:szCs w:val="18"/>
              <w:lang w:eastAsia="ko-KR"/>
            </w:rPr>
            <w:t>SNS</w:t>
          </w:r>
          <w:r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 웹 프로그램</w:t>
          </w:r>
        </w:p>
      </w:tc>
    </w:tr>
    <w:tr w:rsidR="007851AF">
      <w:trPr>
        <w:cantSplit/>
      </w:trPr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7851AF" w:rsidRPr="00D50BBF" w:rsidRDefault="007851AF">
          <w:pPr>
            <w:pStyle w:val="a7"/>
            <w:tabs>
              <w:tab w:val="left" w:pos="1134"/>
            </w:tabs>
            <w:spacing w:before="60"/>
            <w:ind w:right="74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문서번호 :</w:t>
          </w:r>
          <w:proofErr w:type="gramEnd"/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 D001</w:t>
          </w:r>
        </w:p>
      </w:tc>
      <w:tc>
        <w:tcPr>
          <w:tcW w:w="2551" w:type="dxa"/>
          <w:gridSpan w:val="2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7851AF" w:rsidRPr="00D50BBF" w:rsidRDefault="007851AF" w:rsidP="002E4BFE">
          <w:pPr>
            <w:pStyle w:val="a7"/>
            <w:tabs>
              <w:tab w:val="clear" w:pos="4320"/>
              <w:tab w:val="clear" w:pos="8640"/>
              <w:tab w:val="left" w:pos="1134"/>
              <w:tab w:val="right" w:pos="2261"/>
            </w:tabs>
            <w:spacing w:before="60"/>
            <w:ind w:left="-6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작성자</w:t>
          </w:r>
          <w:proofErr w:type="gramStart"/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>:박한빈</w:t>
          </w:r>
          <w:proofErr w:type="gramEnd"/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, </w:t>
          </w:r>
          <w:proofErr w:type="spellStart"/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>김동력</w:t>
          </w:r>
          <w:proofErr w:type="spellEnd"/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7851AF" w:rsidRPr="00D50BBF" w:rsidRDefault="007851AF" w:rsidP="006D46F2">
          <w:pPr>
            <w:pStyle w:val="a7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작성일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20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16</w:t>
          </w:r>
          <w:r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</w:t>
          </w:r>
          <w:r>
            <w:rPr>
              <w:rFonts w:ascii="굴림" w:eastAsia="굴림" w:hAnsi="굴림"/>
              <w:iCs/>
              <w:sz w:val="18"/>
              <w:szCs w:val="18"/>
              <w:lang w:eastAsia="ko-KR"/>
            </w:rPr>
            <w:t>04</w:t>
          </w:r>
          <w:r w:rsidRPr="00D50BBF"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</w:t>
          </w:r>
          <w:r>
            <w:rPr>
              <w:rFonts w:ascii="굴림" w:eastAsia="굴림" w:hAnsi="굴림"/>
              <w:iCs/>
              <w:sz w:val="18"/>
              <w:szCs w:val="18"/>
              <w:lang w:eastAsia="ko-KR"/>
            </w:rPr>
            <w:t>30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7851AF" w:rsidRPr="00D50BBF" w:rsidRDefault="007851AF">
          <w:pPr>
            <w:pStyle w:val="a7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버전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D50BBF">
            <w:rPr>
              <w:rFonts w:ascii="굴림" w:eastAsia="굴림" w:hAnsi="굴림" w:hint="eastAsia"/>
              <w:sz w:val="18"/>
              <w:szCs w:val="18"/>
              <w:lang w:eastAsia="ko-KR"/>
            </w:rPr>
            <w:t>1.0</w:t>
          </w:r>
        </w:p>
      </w:tc>
    </w:tr>
  </w:tbl>
  <w:p w:rsidR="007851AF" w:rsidRDefault="007851AF">
    <w:pPr>
      <w:pStyle w:val="a7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1AF" w:rsidRDefault="007851AF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:rsidR="007851AF" w:rsidRDefault="007851AF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r>
      <w:rPr>
        <w:rFonts w:ascii="HY헤드라인M" w:eastAsia="HY헤드라인M"/>
        <w:b/>
        <w:bCs/>
        <w:noProof/>
        <w:sz w:val="32"/>
        <w:lang w:eastAsia="ko-KR"/>
      </w:rPr>
      <mc:AlternateContent>
        <mc:Choice Requires="wps">
          <w:drawing>
            <wp:inline distT="0" distB="0" distL="0" distR="0">
              <wp:extent cx="5943600" cy="0"/>
              <wp:effectExtent l="9525" t="9525" r="9525" b="9525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D45703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7R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" strokeweight="1.5pt">
              <w10:anchorlock/>
            </v:line>
          </w:pict>
        </mc:Fallback>
      </mc:AlternateContent>
    </w:r>
  </w:p>
  <w:p w:rsidR="007851AF" w:rsidRDefault="007851AF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:rsidR="007851AF" w:rsidRDefault="007851AF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proofErr w:type="spellStart"/>
    <w:r w:rsidRPr="007E6EB1">
      <w:rPr>
        <w:rFonts w:ascii="HY헤드라인M" w:eastAsia="HY헤드라인M" w:hint="eastAsia"/>
        <w:b/>
        <w:bCs/>
        <w:sz w:val="32"/>
        <w:lang w:eastAsia="ko-KR"/>
      </w:rPr>
      <w:t>프로젝트명</w:t>
    </w:r>
    <w:proofErr w:type="spellEnd"/>
    <w:r w:rsidRPr="007E6EB1">
      <w:rPr>
        <w:rFonts w:ascii="HY헤드라인M" w:eastAsia="HY헤드라인M" w:hint="eastAsia"/>
        <w:b/>
        <w:bCs/>
        <w:sz w:val="32"/>
        <w:lang w:eastAsia="ko-KR"/>
      </w:rPr>
      <w:t xml:space="preserve">: </w:t>
    </w:r>
    <w:r>
      <w:rPr>
        <w:rFonts w:ascii="HY헤드라인M" w:eastAsia="HY헤드라인M" w:hint="eastAsia"/>
        <w:b/>
        <w:bCs/>
        <w:sz w:val="32"/>
        <w:lang w:eastAsia="ko-KR"/>
      </w:rPr>
      <w:t xml:space="preserve">익명 </w:t>
    </w:r>
    <w:r>
      <w:rPr>
        <w:rFonts w:ascii="HY헤드라인M" w:eastAsia="HY헤드라인M"/>
        <w:b/>
        <w:bCs/>
        <w:sz w:val="32"/>
        <w:lang w:eastAsia="ko-KR"/>
      </w:rPr>
      <w:t>SNS</w:t>
    </w:r>
    <w:r>
      <w:rPr>
        <w:rFonts w:ascii="HY헤드라인M" w:eastAsia="HY헤드라인M" w:hint="eastAsia"/>
        <w:b/>
        <w:bCs/>
        <w:sz w:val="32"/>
        <w:lang w:eastAsia="ko-KR"/>
      </w:rPr>
      <w:t>의 웹 프로그램</w:t>
    </w:r>
  </w:p>
  <w:p w:rsidR="007851AF" w:rsidRDefault="007851AF" w:rsidP="009E0542">
    <w:pPr>
      <w:jc w:val="right"/>
      <w:rPr>
        <w:rFonts w:ascii="HY헤드라인M" w:eastAsia="HY헤드라인M"/>
        <w:b/>
        <w:bCs/>
        <w:sz w:val="32"/>
        <w:lang w:eastAsia="ko-KR"/>
      </w:rPr>
    </w:pPr>
  </w:p>
  <w:p w:rsidR="007851AF" w:rsidRPr="007E6EB1" w:rsidRDefault="007851AF" w:rsidP="009E0542">
    <w:pPr>
      <w:jc w:val="right"/>
      <w:rPr>
        <w:rFonts w:ascii="HY헤드라인M" w:eastAsia="HY헤드라인M"/>
        <w:b/>
        <w:bCs/>
        <w:sz w:val="32"/>
        <w:lang w:eastAsia="ko-KR"/>
      </w:rPr>
    </w:pPr>
    <w:r>
      <w:rPr>
        <w:rFonts w:ascii="HY헤드라인M" w:eastAsia="HY헤드라인M"/>
        <w:b/>
        <w:bCs/>
        <w:noProof/>
        <w:sz w:val="32"/>
        <w:lang w:eastAsia="ko-KR"/>
      </w:rPr>
      <mc:AlternateContent>
        <mc:Choice Requires="wps">
          <w:drawing>
            <wp:inline distT="0" distB="0" distL="0" distR="0">
              <wp:extent cx="5943600" cy="0"/>
              <wp:effectExtent l="9525" t="9525" r="9525" b="9525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F59769F" id="Line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rmEg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" strokeweight="1.5pt">
              <w10:anchorlock/>
            </v:line>
          </w:pict>
        </mc:Fallback>
      </mc:AlternateContent>
    </w:r>
  </w:p>
  <w:p w:rsidR="007851AF" w:rsidRDefault="007851AF" w:rsidP="009E0542">
    <w:pPr>
      <w:pStyle w:val="a7"/>
    </w:pPr>
  </w:p>
  <w:p w:rsidR="007851AF" w:rsidRDefault="007851A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78FD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D97582"/>
    <w:multiLevelType w:val="hybridMultilevel"/>
    <w:tmpl w:val="8E5A765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5031EB"/>
    <w:multiLevelType w:val="multilevel"/>
    <w:tmpl w:val="B25604AE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4B82C78"/>
    <w:multiLevelType w:val="hybridMultilevel"/>
    <w:tmpl w:val="D1F2D2EA"/>
    <w:lvl w:ilvl="0" w:tplc="07D26B6A">
      <w:start w:val="1"/>
      <w:numFmt w:val="bullet"/>
      <w:lvlText w:val="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8B6C24C8">
      <w:start w:val="1"/>
      <w:numFmt w:val="bullet"/>
      <w:lvlText w:val=""/>
      <w:lvlJc w:val="left"/>
      <w:pPr>
        <w:tabs>
          <w:tab w:val="num" w:pos="971"/>
        </w:tabs>
        <w:ind w:left="1084" w:hanging="284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CC0924"/>
    <w:multiLevelType w:val="multilevel"/>
    <w:tmpl w:val="925C35B8"/>
    <w:lvl w:ilvl="0">
      <w:start w:val="1"/>
      <w:numFmt w:val="upperRoman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6D30ED2"/>
    <w:multiLevelType w:val="multilevel"/>
    <w:tmpl w:val="33A223B8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바탕" w:eastAsia="바탕" w:hAnsi="바탕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2CB32BA"/>
    <w:multiLevelType w:val="hybridMultilevel"/>
    <w:tmpl w:val="756E8940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55354C"/>
    <w:multiLevelType w:val="multilevel"/>
    <w:tmpl w:val="8F926056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6027C7F"/>
    <w:multiLevelType w:val="hybridMultilevel"/>
    <w:tmpl w:val="EF6A5BB6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71064E"/>
    <w:multiLevelType w:val="hybridMultilevel"/>
    <w:tmpl w:val="4174529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854101B"/>
    <w:multiLevelType w:val="multilevel"/>
    <w:tmpl w:val="F8DCA118"/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98532AC"/>
    <w:multiLevelType w:val="hybridMultilevel"/>
    <w:tmpl w:val="4E3E11EE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DF6891"/>
    <w:multiLevelType w:val="hybridMultilevel"/>
    <w:tmpl w:val="8ECE1B9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8B74E7"/>
    <w:multiLevelType w:val="hybridMultilevel"/>
    <w:tmpl w:val="0AC8147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677084"/>
    <w:multiLevelType w:val="hybridMultilevel"/>
    <w:tmpl w:val="98FA3F04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63"/>
    <w:multiLevelType w:val="hybridMultilevel"/>
    <w:tmpl w:val="68A630E6"/>
    <w:lvl w:ilvl="0" w:tplc="33C456D4">
      <w:start w:val="1"/>
      <w:numFmt w:val="bullet"/>
      <w:lvlText w:val=""/>
      <w:lvlJc w:val="left"/>
      <w:pPr>
        <w:tabs>
          <w:tab w:val="num" w:pos="760"/>
        </w:tabs>
        <w:ind w:left="760" w:hanging="40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2E84290E"/>
    <w:multiLevelType w:val="hybridMultilevel"/>
    <w:tmpl w:val="2488D170"/>
    <w:lvl w:ilvl="0" w:tplc="669AAA26">
      <w:start w:val="2"/>
      <w:numFmt w:val="bullet"/>
      <w:lvlText w:val="-"/>
      <w:lvlJc w:val="left"/>
      <w:pPr>
        <w:ind w:left="1068" w:hanging="360"/>
      </w:pPr>
      <w:rPr>
        <w:rFonts w:ascii="HY신명조" w:eastAsia="HY신명조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7" w15:restartNumberingAfterBreak="0">
    <w:nsid w:val="2FCA04BE"/>
    <w:multiLevelType w:val="hybridMultilevel"/>
    <w:tmpl w:val="5CDE20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7136D2"/>
    <w:multiLevelType w:val="hybridMultilevel"/>
    <w:tmpl w:val="23B2A68C"/>
    <w:lvl w:ilvl="0" w:tplc="50BC9BC4">
      <w:start w:val="2"/>
      <w:numFmt w:val="bullet"/>
      <w:lvlText w:val="-"/>
      <w:lvlJc w:val="left"/>
      <w:pPr>
        <w:ind w:left="1080" w:hanging="360"/>
      </w:pPr>
      <w:rPr>
        <w:rFonts w:ascii="HY신명조" w:eastAsia="HY신명조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 w15:restartNumberingAfterBreak="0">
    <w:nsid w:val="3AA222C3"/>
    <w:multiLevelType w:val="multilevel"/>
    <w:tmpl w:val="AF4C88B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3C804BA7"/>
    <w:multiLevelType w:val="multilevel"/>
    <w:tmpl w:val="3E083C9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656770"/>
    <w:multiLevelType w:val="hybridMultilevel"/>
    <w:tmpl w:val="E50C916E"/>
    <w:lvl w:ilvl="0" w:tplc="7B5CF7E0">
      <w:start w:val="1"/>
      <w:numFmt w:val="bullet"/>
      <w:lvlText w:val=""/>
      <w:lvlJc w:val="left"/>
      <w:pPr>
        <w:tabs>
          <w:tab w:val="num" w:pos="684"/>
        </w:tabs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22" w15:restartNumberingAfterBreak="0">
    <w:nsid w:val="48DA0C38"/>
    <w:multiLevelType w:val="hybridMultilevel"/>
    <w:tmpl w:val="C5D4FC4C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91161E"/>
    <w:multiLevelType w:val="hybridMultilevel"/>
    <w:tmpl w:val="4710B1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D9630DB"/>
    <w:multiLevelType w:val="hybridMultilevel"/>
    <w:tmpl w:val="0DC6A03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233745"/>
    <w:multiLevelType w:val="hybridMultilevel"/>
    <w:tmpl w:val="33A223B8"/>
    <w:lvl w:ilvl="0" w:tplc="290E4EE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26" w15:restartNumberingAfterBreak="0">
    <w:nsid w:val="56F542E0"/>
    <w:multiLevelType w:val="hybridMultilevel"/>
    <w:tmpl w:val="763EB2E2"/>
    <w:lvl w:ilvl="0" w:tplc="04090013">
      <w:start w:val="1"/>
      <w:numFmt w:val="upperRoman"/>
      <w:lvlText w:val="%1."/>
      <w:lvlJc w:val="left"/>
      <w:pPr>
        <w:tabs>
          <w:tab w:val="num" w:pos="400"/>
        </w:tabs>
        <w:ind w:left="400" w:hanging="400"/>
      </w:pPr>
    </w:lvl>
    <w:lvl w:ilvl="1" w:tplc="0409000F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64B06DF"/>
    <w:multiLevelType w:val="hybridMultilevel"/>
    <w:tmpl w:val="A21C8DB8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EEE6373"/>
    <w:multiLevelType w:val="hybridMultilevel"/>
    <w:tmpl w:val="DB4800D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F415A6E"/>
    <w:multiLevelType w:val="multilevel"/>
    <w:tmpl w:val="4174529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03A3824"/>
    <w:multiLevelType w:val="hybridMultilevel"/>
    <w:tmpl w:val="3E083C9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05249F4"/>
    <w:multiLevelType w:val="hybridMultilevel"/>
    <w:tmpl w:val="96583F4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2B04CD"/>
    <w:multiLevelType w:val="hybridMultilevel"/>
    <w:tmpl w:val="A34AC4A2"/>
    <w:lvl w:ilvl="0" w:tplc="E9F02698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A987813"/>
    <w:multiLevelType w:val="hybridMultilevel"/>
    <w:tmpl w:val="717AD036"/>
    <w:lvl w:ilvl="0" w:tplc="90D23350">
      <w:start w:val="1"/>
      <w:numFmt w:val="bullet"/>
      <w:pStyle w:val="a"/>
      <w:lvlText w:val=""/>
      <w:lvlJc w:val="left"/>
      <w:pPr>
        <w:tabs>
          <w:tab w:val="num" w:pos="902"/>
        </w:tabs>
        <w:ind w:left="902" w:hanging="400"/>
      </w:pPr>
      <w:rPr>
        <w:rFonts w:ascii="Wingdings" w:hAnsi="Wingdings" w:cs="Times New Roman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2"/>
  </w:num>
  <w:num w:numId="5">
    <w:abstractNumId w:val="1"/>
  </w:num>
  <w:num w:numId="6">
    <w:abstractNumId w:val="8"/>
  </w:num>
  <w:num w:numId="7">
    <w:abstractNumId w:val="31"/>
  </w:num>
  <w:num w:numId="8">
    <w:abstractNumId w:val="14"/>
  </w:num>
  <w:num w:numId="9">
    <w:abstractNumId w:val="27"/>
  </w:num>
  <w:num w:numId="10">
    <w:abstractNumId w:val="13"/>
  </w:num>
  <w:num w:numId="11">
    <w:abstractNumId w:val="22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0"/>
  </w:num>
  <w:num w:numId="17">
    <w:abstractNumId w:val="0"/>
  </w:num>
  <w:num w:numId="18">
    <w:abstractNumId w:val="4"/>
  </w:num>
  <w:num w:numId="19">
    <w:abstractNumId w:val="24"/>
  </w:num>
  <w:num w:numId="20">
    <w:abstractNumId w:val="26"/>
  </w:num>
  <w:num w:numId="21">
    <w:abstractNumId w:val="19"/>
  </w:num>
  <w:num w:numId="22">
    <w:abstractNumId w:val="4"/>
  </w:num>
  <w:num w:numId="23">
    <w:abstractNumId w:val="4"/>
  </w:num>
  <w:num w:numId="24">
    <w:abstractNumId w:val="7"/>
  </w:num>
  <w:num w:numId="25">
    <w:abstractNumId w:val="2"/>
  </w:num>
  <w:num w:numId="26">
    <w:abstractNumId w:val="4"/>
  </w:num>
  <w:num w:numId="27">
    <w:abstractNumId w:val="30"/>
  </w:num>
  <w:num w:numId="28">
    <w:abstractNumId w:val="10"/>
  </w:num>
  <w:num w:numId="29">
    <w:abstractNumId w:val="4"/>
  </w:num>
  <w:num w:numId="30">
    <w:abstractNumId w:val="20"/>
  </w:num>
  <w:num w:numId="31">
    <w:abstractNumId w:val="9"/>
  </w:num>
  <w:num w:numId="32">
    <w:abstractNumId w:val="4"/>
  </w:num>
  <w:num w:numId="33">
    <w:abstractNumId w:val="29"/>
  </w:num>
  <w:num w:numId="34">
    <w:abstractNumId w:val="28"/>
  </w:num>
  <w:num w:numId="35">
    <w:abstractNumId w:val="4"/>
  </w:num>
  <w:num w:numId="36">
    <w:abstractNumId w:val="4"/>
  </w:num>
  <w:num w:numId="37">
    <w:abstractNumId w:val="15"/>
  </w:num>
  <w:num w:numId="38">
    <w:abstractNumId w:val="25"/>
  </w:num>
  <w:num w:numId="39">
    <w:abstractNumId w:val="5"/>
  </w:num>
  <w:num w:numId="40">
    <w:abstractNumId w:val="21"/>
  </w:num>
  <w:num w:numId="41">
    <w:abstractNumId w:val="33"/>
  </w:num>
  <w:num w:numId="42">
    <w:abstractNumId w:val="16"/>
  </w:num>
  <w:num w:numId="4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01"/>
    <w:rsid w:val="00010DCE"/>
    <w:rsid w:val="00015001"/>
    <w:rsid w:val="00021F8B"/>
    <w:rsid w:val="0003664B"/>
    <w:rsid w:val="0005195F"/>
    <w:rsid w:val="0005494D"/>
    <w:rsid w:val="000626C2"/>
    <w:rsid w:val="00081E96"/>
    <w:rsid w:val="000921F3"/>
    <w:rsid w:val="0009606F"/>
    <w:rsid w:val="000A4D60"/>
    <w:rsid w:val="000B640C"/>
    <w:rsid w:val="000D261B"/>
    <w:rsid w:val="000D390B"/>
    <w:rsid w:val="000E2F06"/>
    <w:rsid w:val="000E50CD"/>
    <w:rsid w:val="00162527"/>
    <w:rsid w:val="00176B70"/>
    <w:rsid w:val="001A6381"/>
    <w:rsid w:val="001B5891"/>
    <w:rsid w:val="00205FBD"/>
    <w:rsid w:val="00221CF6"/>
    <w:rsid w:val="0023117A"/>
    <w:rsid w:val="00272B81"/>
    <w:rsid w:val="002759E5"/>
    <w:rsid w:val="002803BA"/>
    <w:rsid w:val="002A170E"/>
    <w:rsid w:val="002B107D"/>
    <w:rsid w:val="002C6C4E"/>
    <w:rsid w:val="002D3749"/>
    <w:rsid w:val="002E4BFE"/>
    <w:rsid w:val="003217DB"/>
    <w:rsid w:val="00330989"/>
    <w:rsid w:val="00331C50"/>
    <w:rsid w:val="00334CCE"/>
    <w:rsid w:val="00347905"/>
    <w:rsid w:val="003645C3"/>
    <w:rsid w:val="003E2E31"/>
    <w:rsid w:val="003E545A"/>
    <w:rsid w:val="004156EC"/>
    <w:rsid w:val="004A41CC"/>
    <w:rsid w:val="004B5CB9"/>
    <w:rsid w:val="004B6FCC"/>
    <w:rsid w:val="004E18D0"/>
    <w:rsid w:val="004F5B24"/>
    <w:rsid w:val="0053335D"/>
    <w:rsid w:val="005509C9"/>
    <w:rsid w:val="00565BA0"/>
    <w:rsid w:val="005743D2"/>
    <w:rsid w:val="005A224A"/>
    <w:rsid w:val="005A7398"/>
    <w:rsid w:val="005F1F13"/>
    <w:rsid w:val="005F531C"/>
    <w:rsid w:val="005F70ED"/>
    <w:rsid w:val="006024FC"/>
    <w:rsid w:val="00633747"/>
    <w:rsid w:val="00636A84"/>
    <w:rsid w:val="00647FC5"/>
    <w:rsid w:val="006920E3"/>
    <w:rsid w:val="00695E14"/>
    <w:rsid w:val="006A1301"/>
    <w:rsid w:val="006C42DB"/>
    <w:rsid w:val="006D46F2"/>
    <w:rsid w:val="006F2471"/>
    <w:rsid w:val="00714E12"/>
    <w:rsid w:val="0073065C"/>
    <w:rsid w:val="00746DD1"/>
    <w:rsid w:val="00764D8F"/>
    <w:rsid w:val="007851AF"/>
    <w:rsid w:val="0079707F"/>
    <w:rsid w:val="007B2422"/>
    <w:rsid w:val="007E4432"/>
    <w:rsid w:val="00825782"/>
    <w:rsid w:val="008810F4"/>
    <w:rsid w:val="00884AF3"/>
    <w:rsid w:val="008A70E7"/>
    <w:rsid w:val="008E3A7A"/>
    <w:rsid w:val="008F346E"/>
    <w:rsid w:val="008F5E91"/>
    <w:rsid w:val="009838F5"/>
    <w:rsid w:val="00985872"/>
    <w:rsid w:val="009C5A2E"/>
    <w:rsid w:val="009E0542"/>
    <w:rsid w:val="009E0BEE"/>
    <w:rsid w:val="009E4770"/>
    <w:rsid w:val="00A07901"/>
    <w:rsid w:val="00A17756"/>
    <w:rsid w:val="00A63B13"/>
    <w:rsid w:val="00A65042"/>
    <w:rsid w:val="00A755D5"/>
    <w:rsid w:val="00A80336"/>
    <w:rsid w:val="00A8140C"/>
    <w:rsid w:val="00A87DF9"/>
    <w:rsid w:val="00A95A76"/>
    <w:rsid w:val="00AC697B"/>
    <w:rsid w:val="00AD4699"/>
    <w:rsid w:val="00B1743B"/>
    <w:rsid w:val="00B47500"/>
    <w:rsid w:val="00B70FAB"/>
    <w:rsid w:val="00B81589"/>
    <w:rsid w:val="00B9031C"/>
    <w:rsid w:val="00BA1C85"/>
    <w:rsid w:val="00BC4BAF"/>
    <w:rsid w:val="00C53904"/>
    <w:rsid w:val="00C65A5E"/>
    <w:rsid w:val="00C73D4D"/>
    <w:rsid w:val="00CA48F9"/>
    <w:rsid w:val="00CE5FFF"/>
    <w:rsid w:val="00CF2963"/>
    <w:rsid w:val="00D034C8"/>
    <w:rsid w:val="00D25DE3"/>
    <w:rsid w:val="00D50BBF"/>
    <w:rsid w:val="00D57202"/>
    <w:rsid w:val="00D57921"/>
    <w:rsid w:val="00D719FD"/>
    <w:rsid w:val="00D85D17"/>
    <w:rsid w:val="00DB1828"/>
    <w:rsid w:val="00E11539"/>
    <w:rsid w:val="00E1701A"/>
    <w:rsid w:val="00E553C6"/>
    <w:rsid w:val="00E70E72"/>
    <w:rsid w:val="00E71E35"/>
    <w:rsid w:val="00EA647F"/>
    <w:rsid w:val="00EC072F"/>
    <w:rsid w:val="00EE5087"/>
    <w:rsid w:val="00F329E1"/>
    <w:rsid w:val="00F32D49"/>
    <w:rsid w:val="00F37509"/>
    <w:rsid w:val="00F56A6F"/>
    <w:rsid w:val="00F57133"/>
    <w:rsid w:val="00F62214"/>
    <w:rsid w:val="00F652D3"/>
    <w:rsid w:val="00F84D31"/>
    <w:rsid w:val="00F9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664E24-4965-4B82-9E1A-18A3375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qFormat/>
    <w:pPr>
      <w:keepNext/>
      <w:numPr>
        <w:numId w:val="1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aliases w:val="직함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autoRedefine/>
    <w:uiPriority w:val="39"/>
    <w:rsid w:val="00E1701A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semiHidden/>
    <w:pPr>
      <w:ind w:left="600"/>
    </w:pPr>
  </w:style>
  <w:style w:type="paragraph" w:styleId="50">
    <w:name w:val="toc 5"/>
    <w:basedOn w:val="a0"/>
    <w:next w:val="a0"/>
    <w:autoRedefine/>
    <w:semiHidden/>
    <w:pPr>
      <w:ind w:left="800"/>
    </w:pPr>
  </w:style>
  <w:style w:type="paragraph" w:styleId="60">
    <w:name w:val="toc 6"/>
    <w:basedOn w:val="a0"/>
    <w:next w:val="a0"/>
    <w:autoRedefine/>
    <w:semiHidden/>
    <w:pPr>
      <w:ind w:left="1000"/>
    </w:pPr>
  </w:style>
  <w:style w:type="paragraph" w:styleId="70">
    <w:name w:val="toc 7"/>
    <w:basedOn w:val="a0"/>
    <w:next w:val="a0"/>
    <w:autoRedefine/>
    <w:semiHidden/>
    <w:pPr>
      <w:ind w:left="1200"/>
    </w:pPr>
  </w:style>
  <w:style w:type="paragraph" w:styleId="80">
    <w:name w:val="toc 8"/>
    <w:basedOn w:val="a0"/>
    <w:next w:val="a0"/>
    <w:autoRedefine/>
    <w:semiHidden/>
    <w:pPr>
      <w:ind w:left="1400"/>
    </w:pPr>
  </w:style>
  <w:style w:type="paragraph" w:styleId="90">
    <w:name w:val="toc 9"/>
    <w:basedOn w:val="a0"/>
    <w:next w:val="a0"/>
    <w:autoRedefine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character" w:styleId="af0">
    <w:name w:val="FollowedHyperlink"/>
    <w:basedOn w:val="a1"/>
    <w:rPr>
      <w:color w:val="800080"/>
      <w:u w:val="single"/>
    </w:rPr>
  </w:style>
  <w:style w:type="paragraph" w:styleId="af1">
    <w:name w:val="Normal (Web)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2">
    <w:name w:val="Strong"/>
    <w:basedOn w:val="a1"/>
    <w:qFormat/>
    <w:rPr>
      <w:b/>
      <w:bCs/>
    </w:rPr>
  </w:style>
  <w:style w:type="paragraph" w:customStyle="1" w:styleId="af3">
    <w:name w:val="개요글"/>
    <w:basedOn w:val="a0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a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0"/>
    <w:next w:val="a0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0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4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6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  <w:style w:type="paragraph" w:customStyle="1" w:styleId="a">
    <w:name w:val="번호없는항목"/>
    <w:basedOn w:val="a7"/>
    <w:rsid w:val="00985872"/>
    <w:pPr>
      <w:numPr>
        <w:numId w:val="41"/>
      </w:numPr>
      <w:tabs>
        <w:tab w:val="clear" w:pos="4320"/>
        <w:tab w:val="clear" w:pos="8640"/>
      </w:tabs>
      <w:wordWrap w:val="0"/>
      <w:autoSpaceDE w:val="0"/>
      <w:autoSpaceDN w:val="0"/>
      <w:spacing w:line="240" w:lineRule="auto"/>
      <w:jc w:val="both"/>
    </w:pPr>
    <w:rPr>
      <w:rFonts w:ascii="Lucida Sans Unicode" w:eastAsia="굴림" w:hAnsi="Lucida Sans Unicode"/>
      <w:kern w:val="2"/>
      <w:lang w:eastAsia="ko-KR"/>
    </w:rPr>
  </w:style>
  <w:style w:type="paragraph" w:styleId="af5">
    <w:name w:val="caption"/>
    <w:basedOn w:val="a0"/>
    <w:next w:val="a0"/>
    <w:unhideWhenUsed/>
    <w:qFormat/>
    <w:rsid w:val="009C5A2E"/>
    <w:rPr>
      <w:b/>
      <w:bCs/>
    </w:rPr>
  </w:style>
  <w:style w:type="character" w:customStyle="1" w:styleId="2Char">
    <w:name w:val="제목 2 Char"/>
    <w:basedOn w:val="a1"/>
    <w:link w:val="2"/>
    <w:rsid w:val="002E4BFE"/>
    <w:rPr>
      <w:rFonts w:ascii="Arial" w:hAnsi="Arial"/>
      <w:b/>
      <w:lang w:eastAsia="en-US"/>
    </w:rPr>
  </w:style>
  <w:style w:type="paragraph" w:styleId="af6">
    <w:name w:val="List Paragraph"/>
    <w:basedOn w:val="a0"/>
    <w:uiPriority w:val="34"/>
    <w:qFormat/>
    <w:rsid w:val="002E4BFE"/>
    <w:pPr>
      <w:ind w:leftChars="400" w:left="800"/>
    </w:pPr>
  </w:style>
  <w:style w:type="paragraph" w:customStyle="1" w:styleId="af7">
    <w:name w:val="바탕글"/>
    <w:basedOn w:val="a0"/>
    <w:rsid w:val="002E4BFE"/>
    <w:pP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table" w:styleId="af8">
    <w:name w:val="Table Grid"/>
    <w:basedOn w:val="a2"/>
    <w:rsid w:val="002E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14F82-A746-4FA6-BE95-126BC58E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</Template>
  <TotalTime>483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기술서</vt:lpstr>
    </vt:vector>
  </TitlesOfParts>
  <Company>ETRI</Company>
  <LinksUpToDate>false</LinksUpToDate>
  <CharactersWithSpaces>2990</CharactersWithSpaces>
  <SharedDoc>false</SharedDoc>
  <HLinks>
    <vt:vector size="54" baseType="variant"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_Toc260382918</vt:lpwstr>
      </vt:variant>
      <vt:variant>
        <vt:i4>1114163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_Toc260382917</vt:lpwstr>
      </vt:variant>
      <vt:variant>
        <vt:i4>1114163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_Toc260382916</vt:lpwstr>
      </vt:variant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_Toc260382915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_Toc260382914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_Toc260382913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_Toc260382912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_Toc260382911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_Toc260382910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기술서</dc:title>
  <dc:subject/>
  <dc:creator>박성희</dc:creator>
  <cp:keywords/>
  <dc:description/>
  <cp:lastModifiedBy>hanbin</cp:lastModifiedBy>
  <cp:revision>11</cp:revision>
  <cp:lastPrinted>2009-04-27T13:37:00Z</cp:lastPrinted>
  <dcterms:created xsi:type="dcterms:W3CDTF">2016-05-03T08:22:00Z</dcterms:created>
  <dcterms:modified xsi:type="dcterms:W3CDTF">2016-05-04T15:09:00Z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71725871</vt:i4>
  </property>
  <property fmtid="{D5CDD505-2E9C-101B-9397-08002B2CF9AE}" pid="3" name="_EmailSubject">
    <vt:lpwstr>마르미-III 2.0</vt:lpwstr>
  </property>
  <property fmtid="{D5CDD505-2E9C-101B-9397-08002B2CF9AE}" pid="4" name="_AuthorEmail">
    <vt:lpwstr>dwchoi@componentvision.com</vt:lpwstr>
  </property>
  <property fmtid="{D5CDD505-2E9C-101B-9397-08002B2CF9AE}" pid="5" name="_AuthorEmailDisplayName">
    <vt:lpwstr>dwchoi</vt:lpwstr>
  </property>
  <property fmtid="{D5CDD505-2E9C-101B-9397-08002B2CF9AE}" pid="6" name="_ReviewingToolsShownOnce">
    <vt:lpwstr/>
  </property>
</Properties>
</file>